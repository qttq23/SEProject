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wordWrap w:val="0"/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Used Book Sharing System</w:t>
      </w:r>
    </w:p>
    <w:p>
      <w:pPr>
        <w:pStyle w:val="22"/>
        <w:wordWrap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title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Use-Case Specification:</w:t>
      </w:r>
    </w:p>
    <w:p>
      <w:pPr>
        <w:pStyle w:val="22"/>
        <w:wordWrap w:val="0"/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Used Book Sharing System Use-cases</w:t>
      </w:r>
    </w:p>
    <w:p>
      <w:pPr>
        <w:pStyle w:val="22"/>
        <w:jc w:val="right"/>
        <w:rPr>
          <w:rFonts w:hint="default" w:ascii="Times New Roman" w:hAnsi="Times New Roman" w:cs="Times New Roman"/>
        </w:rPr>
      </w:pPr>
    </w:p>
    <w:p>
      <w:pPr>
        <w:pStyle w:val="22"/>
        <w:jc w:val="right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Version </w:t>
      </w:r>
      <w:r>
        <w:rPr>
          <w:rFonts w:hint="default" w:ascii="Times New Roman" w:hAnsi="Times New Roman" w:cs="Times New Roman"/>
          <w:sz w:val="28"/>
          <w:lang w:val="en-US"/>
        </w:rPr>
        <w:t>2.3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12"/>
        <w:rPr>
          <w:rFonts w:hint="default" w:ascii="Times New Roman" w:hAnsi="Times New Roman" w:cs="Times New Roman"/>
        </w:rPr>
      </w:pPr>
    </w:p>
    <w:p>
      <w:pPr>
        <w:pStyle w:val="1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Initial version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Offer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View offering books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edit offering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Use-case diagram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13/11/2019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Add Login, Logout, Create account Use-Case Specification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13/11/2019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 xml:space="preserve">Edit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 xml:space="preserve">Use-Case </w:t>
            </w: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Diagram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14/11/2019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</w:t>
            </w:r>
            <w:r>
              <w:rPr>
                <w:rFonts w:hint="default" w:cs="Times New Roman"/>
                <w:lang w:val="en-US"/>
              </w:rPr>
              <w:t>4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Delete offering book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14/11/2019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</w:t>
            </w:r>
            <w:r>
              <w:rPr>
                <w:rFonts w:hint="default" w:cs="Times New Roman"/>
                <w:lang w:val="en-US"/>
              </w:rPr>
              <w:t>5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Comment on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Rate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Edit Use-case diagram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15/11/2019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Add Special Requirement for all Use-Cases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15/11/2019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.7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 xml:space="preserve">Edit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 xml:space="preserve">Use-Case </w:t>
            </w: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Diagram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16/11/2019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Edit Use-Case Model and Use Case specifications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16/11/2019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  <w:r>
              <w:rPr>
                <w:rFonts w:hint="default" w:cs="Times New Roman"/>
                <w:lang w:val="en-US"/>
              </w:rPr>
              <w:t>.9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Edit Use-case Diagram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16/11/2019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Ban User, Delete post use-case specifications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Edit Use-case diagram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17/11/2019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Review and  clear &amp; align text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24/11/2019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2.2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Edit Modal &amp; specification</w:t>
            </w:r>
          </w:p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 xml:space="preserve">Add: report, </w:t>
            </w:r>
          </w:p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wish list,</w:t>
            </w:r>
          </w:p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 xml:space="preserve"> favorite list,</w:t>
            </w:r>
          </w:p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 xml:space="preserve"> view profile, edit profile,</w:t>
            </w:r>
          </w:p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 xml:space="preserve"> change password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27/11/2019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2.3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Update model &amp; specifications:</w:t>
            </w:r>
          </w:p>
          <w:p>
            <w:pPr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Book blog,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Online chat,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Book note,</w:t>
            </w:r>
          </w:p>
          <w:p>
            <w:pPr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Support system,</w:t>
            </w:r>
          </w:p>
          <w:p>
            <w:pPr>
              <w:pStyle w:val="41"/>
              <w:rPr>
                <w:rFonts w:hint="default" w:cs="Times New Roman"/>
                <w:lang w:val="en-US"/>
              </w:rPr>
            </w:pPr>
          </w:p>
        </w:tc>
        <w:tc>
          <w:tcPr>
            <w:tcW w:w="2304" w:type="dxa"/>
          </w:tcPr>
          <w:p>
            <w:pPr>
              <w:pStyle w:val="41"/>
              <w:rPr>
                <w:rFonts w:hint="default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</w:p>
        </w:tc>
        <w:tc>
          <w:tcPr>
            <w:tcW w:w="1152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</w:p>
        </w:tc>
        <w:tc>
          <w:tcPr>
            <w:tcW w:w="3744" w:type="dxa"/>
          </w:tcPr>
          <w:p>
            <w:pPr>
              <w:pStyle w:val="41"/>
              <w:rPr>
                <w:rFonts w:hint="default" w:cs="Times New Roman"/>
                <w:lang w:val="en-US"/>
              </w:rPr>
            </w:pPr>
          </w:p>
        </w:tc>
        <w:tc>
          <w:tcPr>
            <w:tcW w:w="2304" w:type="dxa"/>
          </w:tcPr>
          <w:p>
            <w:pPr>
              <w:pStyle w:val="41"/>
              <w:rPr>
                <w:rFonts w:hint="default" w:cs="Times New Roman"/>
                <w:sz w:val="20"/>
                <w:szCs w:val="20"/>
                <w:rtl w:val="0"/>
                <w:lang w:val="en-US"/>
              </w:rPr>
            </w:pPr>
          </w:p>
        </w:tc>
      </w:tr>
    </w:tbl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pStyle w:val="22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  <w:r>
        <w:rPr>
          <w:rFonts w:hint="default" w:ascii="Times New Roman" w:hAnsi="Times New Roman" w:cs="Times New Roman"/>
        </w:rPr>
        <w:t>Table of Contents</w:t>
      </w:r>
    </w:p>
    <w:p>
      <w:pPr>
        <w:pStyle w:val="23"/>
        <w:tabs>
          <w:tab w:val="right" w:leader="dot" w:pos="9360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22"/>
        </w:rPr>
        <w:t>1. Use-case Model</w:t>
      </w:r>
      <w:r>
        <w:tab/>
      </w:r>
      <w:r>
        <w:fldChar w:fldCharType="begin"/>
      </w:r>
      <w:r>
        <w:instrText xml:space="preserve"> PAGEREF _Toc8067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2"/>
          <w:lang w:val="vi-VN"/>
        </w:rPr>
        <w:t xml:space="preserve">2. </w:t>
      </w:r>
      <w:r>
        <w:rPr>
          <w:rFonts w:hint="default" w:ascii="Times New Roman" w:hAnsi="Times New Roman" w:cs="Times New Roman"/>
          <w:szCs w:val="22"/>
        </w:rPr>
        <w:t>Use-case Specifications</w:t>
      </w:r>
      <w:r>
        <w:tab/>
      </w:r>
      <w:r>
        <w:fldChar w:fldCharType="begin"/>
      </w:r>
      <w:r>
        <w:instrText xml:space="preserve"> PAGEREF _Toc24950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2.1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rtl w:val="0"/>
        </w:rPr>
        <w:t>User Login</w:t>
      </w:r>
      <w:r>
        <w:tab/>
      </w:r>
      <w:r>
        <w:fldChar w:fldCharType="begin"/>
      </w:r>
      <w:r>
        <w:instrText xml:space="preserve"> PAGEREF _Toc7531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2.2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rtl w:val="0"/>
        </w:rPr>
        <w:t>Create new account</w:t>
      </w:r>
      <w:r>
        <w:tab/>
      </w:r>
      <w:r>
        <w:fldChar w:fldCharType="begin"/>
      </w:r>
      <w:r>
        <w:instrText xml:space="preserve"> PAGEREF _Toc17235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2.3 Use-case: Search for book</w:t>
      </w:r>
      <w:r>
        <w:tab/>
      </w:r>
      <w:r>
        <w:fldChar w:fldCharType="begin"/>
      </w:r>
      <w:r>
        <w:instrText xml:space="preserve"> PAGEREF _Toc26297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2.4 Use-case: View book’s details</w:t>
      </w:r>
      <w:r>
        <w:tab/>
      </w:r>
      <w:r>
        <w:fldChar w:fldCharType="begin"/>
      </w:r>
      <w:r>
        <w:instrText xml:space="preserve"> PAGEREF _Toc5594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2.5 Use-case: Post comment</w:t>
      </w:r>
      <w:r>
        <w:tab/>
      </w:r>
      <w:r>
        <w:fldChar w:fldCharType="begin"/>
      </w:r>
      <w:r>
        <w:instrText xml:space="preserve"> PAGEREF _Toc29288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 xml:space="preserve">2.6 Use-case: </w:t>
      </w:r>
      <w:r>
        <w:rPr>
          <w:rFonts w:hint="default" w:ascii="Times New Roman" w:hAnsi="Times New Roman" w:cs="Times New Roman" w:eastAsiaTheme="minorHAnsi"/>
          <w:szCs w:val="24"/>
          <w:lang w:val="en-US"/>
        </w:rPr>
        <w:t>Rate book</w:t>
      </w:r>
      <w:r>
        <w:tab/>
      </w:r>
      <w:r>
        <w:fldChar w:fldCharType="begin"/>
      </w:r>
      <w:r>
        <w:instrText xml:space="preserve"> PAGEREF _Toc15641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t xml:space="preserve">2.7 Use-case: </w:t>
      </w:r>
      <w:r>
        <w:rPr>
          <w:rFonts w:hint="default" w:ascii="Times New Roman" w:hAnsi="Times New Roman" w:cs="Times New Roman"/>
          <w:szCs w:val="24"/>
          <w:lang w:val="en-US"/>
        </w:rPr>
        <w:t>Offer book</w:t>
      </w:r>
      <w:r>
        <w:tab/>
      </w:r>
      <w:r>
        <w:fldChar w:fldCharType="begin"/>
      </w:r>
      <w:r>
        <w:instrText xml:space="preserve"> PAGEREF _Toc8550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2.8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lang w:val="en-US"/>
        </w:rPr>
        <w:t>View offering books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2.9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lang w:val="en-US"/>
        </w:rPr>
        <w:t>Edit offering book</w:t>
      </w:r>
      <w:r>
        <w:tab/>
      </w:r>
      <w:r>
        <w:fldChar w:fldCharType="begin"/>
      </w:r>
      <w:r>
        <w:instrText xml:space="preserve"> PAGEREF _Toc16208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2.10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lang w:val="en-US"/>
        </w:rPr>
        <w:t>Delete offering book</w:t>
      </w:r>
      <w:r>
        <w:tab/>
      </w:r>
      <w:r>
        <w:fldChar w:fldCharType="begin"/>
      </w:r>
      <w:r>
        <w:instrText xml:space="preserve"> PAGEREF _Toc22526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2.11 Use-case: Ban User</w:t>
      </w:r>
      <w:r>
        <w:tab/>
      </w:r>
      <w:r>
        <w:fldChar w:fldCharType="begin"/>
      </w:r>
      <w:r>
        <w:instrText xml:space="preserve"> PAGEREF _Toc4643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2.12 Use-case: Delete book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2.13 Use-case: Report</w:t>
      </w:r>
      <w:r>
        <w:tab/>
      </w:r>
      <w:r>
        <w:fldChar w:fldCharType="begin"/>
      </w:r>
      <w:r>
        <w:instrText xml:space="preserve"> PAGEREF _Toc14389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2.14 Use-case: Wish list</w:t>
      </w:r>
      <w:r>
        <w:tab/>
      </w:r>
      <w:r>
        <w:fldChar w:fldCharType="begin"/>
      </w:r>
      <w:r>
        <w:instrText xml:space="preserve"> PAGEREF _Toc19673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2.15 Use-case: Favorite list</w:t>
      </w:r>
      <w:r>
        <w:tab/>
      </w:r>
      <w:r>
        <w:fldChar w:fldCharType="begin"/>
      </w:r>
      <w:r>
        <w:instrText xml:space="preserve"> PAGEREF _Toc20276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2.16 Use-case: View account profile</w:t>
      </w:r>
      <w:r>
        <w:tab/>
      </w:r>
      <w:r>
        <w:fldChar w:fldCharType="begin"/>
      </w:r>
      <w:r>
        <w:instrText xml:space="preserve"> PAGEREF _Toc5372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2.17 Use-case: Edit account profile</w:t>
      </w:r>
      <w:r>
        <w:tab/>
      </w:r>
      <w:r>
        <w:fldChar w:fldCharType="begin"/>
      </w:r>
      <w:r>
        <w:instrText xml:space="preserve"> PAGEREF _Toc29705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2.18 Use-case: Change password</w:t>
      </w:r>
      <w:r>
        <w:tab/>
      </w:r>
      <w:r>
        <w:fldChar w:fldCharType="begin"/>
      </w:r>
      <w:r>
        <w:instrText xml:space="preserve"> PAGEREF _Toc16610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2.19 Use-case: Book blog</w:t>
      </w:r>
      <w:r>
        <w:tab/>
      </w:r>
      <w:r>
        <w:fldChar w:fldCharType="begin"/>
      </w:r>
      <w:r>
        <w:instrText xml:space="preserve"> PAGEREF _Toc27334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2.20 Use-case: Book note</w:t>
      </w:r>
      <w:r>
        <w:tab/>
      </w:r>
      <w:r>
        <w:fldChar w:fldCharType="begin"/>
      </w:r>
      <w:r>
        <w:instrText xml:space="preserve"> PAGEREF _Toc4226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2.21 Use-case: Online chat</w:t>
      </w:r>
      <w:r>
        <w:tab/>
      </w:r>
      <w:r>
        <w:fldChar w:fldCharType="begin"/>
      </w:r>
      <w:r>
        <w:instrText xml:space="preserve"> PAGEREF _Toc30470 </w:instrText>
      </w:r>
      <w:r>
        <w:fldChar w:fldCharType="separate"/>
      </w:r>
      <w:r>
        <w:t>14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/>
        </w:rPr>
        <w:t>2.22 Use-case: System Support</w:t>
      </w:r>
      <w:r>
        <w:tab/>
      </w:r>
      <w:r>
        <w:fldChar w:fldCharType="begin"/>
      </w:r>
      <w:r>
        <w:instrText xml:space="preserve"> PAGEREF _Toc13951 </w:instrText>
      </w:r>
      <w:r>
        <w:fldChar w:fldCharType="separate"/>
      </w:r>
      <w:r>
        <w:t>14</w:t>
      </w:r>
      <w: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br w:type="page"/>
      </w:r>
      <w:bookmarkStart w:id="24" w:name="_GoBack"/>
      <w:bookmarkEnd w:id="24"/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bookmarkStart w:id="0" w:name="_Toc8067"/>
      <w:r>
        <w:rPr>
          <w:rFonts w:hint="default" w:ascii="Times New Roman" w:hAnsi="Times New Roman" w:cs="Times New Roman"/>
          <w:sz w:val="22"/>
          <w:szCs w:val="22"/>
        </w:rPr>
        <w:t>Use-case Model</w:t>
      </w:r>
      <w:bookmarkEnd w:id="0"/>
    </w:p>
    <w:p>
      <w:pPr>
        <w:jc w:val="center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941060" cy="7407910"/>
            <wp:effectExtent l="0" t="0" r="2540" b="2540"/>
            <wp:docPr id="3" name="Picture 3" descr="All Use-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ll Use-cas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vi-VN"/>
        </w:rPr>
      </w:pPr>
      <w:bookmarkStart w:id="1" w:name="_Toc24950"/>
      <w:r>
        <w:rPr>
          <w:rFonts w:hint="default" w:ascii="Times New Roman" w:hAnsi="Times New Roman" w:cs="Times New Roman"/>
          <w:sz w:val="22"/>
          <w:szCs w:val="22"/>
        </w:rPr>
        <w:t>Use-case Specifications</w:t>
      </w:r>
      <w:bookmarkEnd w:id="1"/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2" w:name="_Toc7531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User Login</w:t>
      </w:r>
      <w:bookmarkEnd w:id="2"/>
    </w:p>
    <w:tbl>
      <w:tblPr>
        <w:tblStyle w:val="53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</w:t>
            </w: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login into book sharing website</w:t>
            </w: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At the homepage,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choose icon avatar to enter login screen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enter username and password into corresponding fields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Login button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check information and return successful login result.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 back to home page with username next to icon avatar.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Alternative flow 1: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User forgot password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forgot password below password field.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User enter verified information to reset password.  </w:t>
            </w:r>
          </w:p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</w:p>
          <w:p>
            <w:pPr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Alternative flow 2: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User enter wrong username or password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notice username/password invalid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suggest user provide username/password again</w:t>
            </w:r>
          </w:p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Alternative flow 3: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User haven’t account yet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Sign up</w:t>
            </w:r>
          </w:p>
          <w:p>
            <w:pPr>
              <w:widowControl/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switch to create account screen</w:t>
            </w:r>
          </w:p>
          <w:p>
            <w:pPr>
              <w:widowControl/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enter information to create account</w:t>
            </w:r>
          </w:p>
          <w:p>
            <w:pPr>
              <w:widowControl/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check information and create account for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return to homepage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 successful login into system to comment or vote for merchant.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Merchant successful login into system to upload book.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Administrator successful login into system to manage all account and keep website don’t have illegal action.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Can use more than 1 way to login (Website’s account, facebook account, gmail account).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3" w:name="_Toc17235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Create new account</w:t>
      </w:r>
      <w:bookmarkEnd w:id="3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 Create new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This use case describes how the user create 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At the homepage, the user choose icon avatar to enter login screen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Sign up to create account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enter create account screen.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provide information for system.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check information to verify account.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return successful respond for user.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Return to homepage with account logged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Alternative flow 1: User provide invalid information</w:t>
            </w:r>
          </w:p>
          <w:p>
            <w:pPr>
              <w:numPr>
                <w:ilvl w:val="0"/>
                <w:numId w:val="8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return invalid notification.</w:t>
            </w:r>
          </w:p>
          <w:p>
            <w:pPr>
              <w:numPr>
                <w:ilvl w:val="0"/>
                <w:numId w:val="8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ask user provide information again.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haven’t account yet.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have verified account can login into system.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 can use this account to comment or vote for merchant.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Merchant can use this account to upload book.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Administrator with responding account can manage website.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verify information don’t take more than 2 minutes.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can use account immediately.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4" w:name="_Toc26297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Search for book</w:t>
      </w:r>
      <w:bookmarkEnd w:id="4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Search for 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user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searches for a book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ser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inputs book information in search field.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User selects ‘Search’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shows a list of books which related to the search key.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3a. There is not any book related</w:t>
            </w:r>
          </w:p>
          <w:p>
            <w:pPr>
              <w:numPr>
                <w:ilvl w:val="0"/>
                <w:numId w:val="10"/>
              </w:numPr>
              <w:ind w:left="360"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shows an empty 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none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An empty list or a list with at least 1 book is showed in the user’s screen.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response time must less than 1 minutes.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5" w:name="_Toc5594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View book’s details</w:t>
      </w:r>
      <w:bookmarkEnd w:id="5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View book’s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user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view a book’s information.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In the  list returned from searching, User clicks on a book.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shows a page with chosen book’s information.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has a list of books.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New page about the chosen book must be showed 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response time must less than 1 minutes.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" w:name="_Toc29288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Post comment</w:t>
      </w:r>
      <w:bookmarkEnd w:id="6"/>
    </w:p>
    <w:tbl>
      <w:tblPr>
        <w:tblStyle w:val="37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Post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User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comment on a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Seller, Reader,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91" w:type="dxa"/>
          </w:tcPr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type comments in the comment section of a book.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type public name in the name box or leave it empty.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 ‘Post’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updates comments on that book.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comment.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User have to be viewing book’s details.</w:t>
            </w:r>
          </w:p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A comment is added to the book’s comment section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none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7" w:name="_Toc15641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Use-case: </w:t>
      </w:r>
      <w:r>
        <w:rPr>
          <w:rFonts w:hint="default" w:ascii="Times New Roman" w:hAnsi="Times New Roman" w:cs="Times New Roman" w:eastAsiaTheme="minorHAnsi"/>
          <w:sz w:val="24"/>
          <w:szCs w:val="24"/>
          <w:lang w:val="en-US"/>
        </w:rPr>
        <w:t>Rate book</w:t>
      </w:r>
      <w:bookmarkEnd w:id="7"/>
    </w:p>
    <w:tbl>
      <w:tblPr>
        <w:tblStyle w:val="37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User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a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Seller, Reader,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91" w:type="dxa"/>
          </w:tcPr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a grade for a book in the Rate section.</w:t>
            </w:r>
          </w:p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updates rate point for that book.</w:t>
            </w:r>
          </w:p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rating.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have to log in successfully.</w:t>
            </w:r>
          </w:p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have to be viewing book’s details.</w:t>
            </w:r>
          </w:p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point is updated for that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action must be simple such as 1-step action.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bookmarkStart w:id="8" w:name="_Toc8550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Offer book</w:t>
      </w:r>
      <w:bookmarkEnd w:id="8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Offer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offer a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‘Offer book’ from web page.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displays a form in where there are some information required.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fills out the form and then selects ‘offer’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adds new offering book to user’s offering book list.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uploading.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 User doesn’t fill all required sections.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3a.1 System informs user about sections required.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3a.2 Return to step #3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4a. There is already the same offering book in user’s offering book list.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4a.1 Increase quantity of the existing offering book.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4a.2 Go to step #5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The user successfully adds new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offering book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to the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offering list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or increases quantity of the existing item in the cart.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must accept User Book Sharing System’s policy.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9" w:name="_Toc14097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View offering books</w:t>
      </w:r>
      <w:bookmarkEnd w:id="9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View offering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view his/her offering books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‘Offering book list’ from web page.</w:t>
            </w:r>
          </w:p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displays list of offering books which user uploaded and quantity of books in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2a. There is not any offering book in list.</w:t>
            </w:r>
          </w:p>
          <w:p>
            <w:pPr>
              <w:numPr>
                <w:ilvl w:val="0"/>
                <w:numId w:val="0"/>
              </w:numPr>
              <w:ind w:firstLine="330" w:firstLineChars="15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2a.1 System shows caption about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A list of offering books displayed in user’s screen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10" w:name="_Toc16208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Edit offering book</w:t>
      </w:r>
      <w:bookmarkEnd w:id="10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Edit offering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edit his/her offering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‘Edit’ below a book in the offering book list.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displays a form in where there are current information of that book.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modifies information and select ‘Save’.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updates information of that offering book.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editing.</w:t>
            </w:r>
          </w:p>
          <w:p>
            <w:pPr>
              <w:pStyle w:val="4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 User doesn’t fill all required sections.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3a.1 System informs user about sections required.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3a.2 Return to step #3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has at least 1 offering book.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The user successfully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edits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information of an offering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11" w:name="_Toc22526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Delete offering book</w:t>
      </w:r>
      <w:bookmarkEnd w:id="11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Delete offering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delete his/her offering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‘Delete’ below a book in the offering book list.</w:t>
            </w:r>
          </w:p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verifies deleting.</w:t>
            </w:r>
          </w:p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deletes that offering book.</w:t>
            </w:r>
          </w:p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deleting.</w:t>
            </w:r>
          </w:p>
          <w:p>
            <w:pPr>
              <w:pStyle w:val="4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has at least 1 offering book.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An offering book or multiples offering books which are the same type is/are completely deleted from user’s book list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12" w:name="_Toc4643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Ban User</w:t>
      </w:r>
      <w:bookmarkEnd w:id="12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Ban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bans an 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 selects ‘Ban user’ feature and inputs user’s id</w:t>
            </w: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Or Admin selects search to find user first before input user’s id.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Admin select ‘Ban’ 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asks Admin to ensure to ban user.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Admin agrees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checks if user can be banned.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bans user and updates database 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notifies Admin about successful deleting.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5a. Admin cancel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5a.1 finish operation.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6a. User not found or user is not be banned.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9a.1 System notifies Admin about failed deleting.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None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An user is banned.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must send to banned user’s email about being banned.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13" w:name="_Toc19929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Delete book</w:t>
      </w:r>
      <w:bookmarkEnd w:id="13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Delete 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 deletes any offering book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 selects ‘Delete book’ feature and inputs book’s id</w:t>
            </w: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Or Admin selects search to find book first before input book’s id.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Admin select ‘Delete’ 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asks Admin to ensure to delete book.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Admin agrees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checks if the book can be deleted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System process and update database 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notifies Admin to verify about successful deleting.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5a. Admin cancel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5a.1 finish operation.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6a. User not found or user is not be banned.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9a.1 System notifies Admin about failed deleting.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None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An book is deleted permanently.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must send to banned user’s email about deleting book.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14" w:name="_Toc14389"/>
      <w:r>
        <w:rPr>
          <w:rFonts w:hint="default"/>
          <w:lang w:val="en-US"/>
        </w:rPr>
        <w:t>Use-case: Report</w:t>
      </w:r>
      <w:bookmarkEnd w:id="14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Report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Reader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reports book or seller to Admin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Reader,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7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Reader selects ‘Report’ at the book details screen</w:t>
            </w:r>
          </w:p>
          <w:p>
            <w:pPr>
              <w:numPr>
                <w:ilvl w:val="0"/>
                <w:numId w:val="17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Reader selects topic and write description about bad things.</w:t>
            </w:r>
          </w:p>
          <w:p>
            <w:pPr>
              <w:numPr>
                <w:ilvl w:val="0"/>
                <w:numId w:val="17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Reader sends report to system admin.</w:t>
            </w:r>
          </w:p>
          <w:p>
            <w:pPr>
              <w:numPr>
                <w:ilvl w:val="0"/>
                <w:numId w:val="17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Admin receives report and checks.</w:t>
            </w:r>
          </w:p>
          <w:p>
            <w:pPr>
              <w:numPr>
                <w:ilvl w:val="0"/>
                <w:numId w:val="17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Admin takes action and send response message to reader.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Reader must log in successfully.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Message about action from Admin is sent to reader.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15" w:name="_Toc19673"/>
      <w:r>
        <w:rPr>
          <w:rFonts w:hint="default"/>
          <w:lang w:val="en-US"/>
        </w:rPr>
        <w:t>Use-case: Wish list</w:t>
      </w:r>
      <w:bookmarkEnd w:id="15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Wish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registers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for a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book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8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selects ‘Wish list’ and add information about desired book.</w:t>
            </w:r>
          </w:p>
          <w:p>
            <w:pPr>
              <w:numPr>
                <w:ilvl w:val="0"/>
                <w:numId w:val="18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checks and notifies user when the desired book is 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2a Not any book for a long time</w:t>
            </w:r>
          </w:p>
          <w:p>
            <w:pPr>
              <w:numPr>
                <w:ilvl w:val="0"/>
                <w:numId w:val="0"/>
              </w:numPr>
              <w:ind w:leftChars="0" w:firstLine="220"/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2a.1 Systems informs user about wish book time out.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receives notification about available desired book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Notification should contain link to the available book.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16" w:name="_Toc20276"/>
      <w:r>
        <w:rPr>
          <w:rFonts w:hint="default"/>
          <w:lang w:val="en-US"/>
        </w:rPr>
        <w:t>Use-case: Favorite list</w:t>
      </w:r>
      <w:bookmarkEnd w:id="16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Favorite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add a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book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 xml:space="preserve"> to favorite list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select ‘add to favorite’ at the book details screen.</w:t>
            </w:r>
          </w:p>
          <w:p>
            <w:pPr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updates book to user’s favorite list.</w:t>
            </w:r>
          </w:p>
          <w:p>
            <w:pPr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go to Favorite list to view list of favorite books.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A book is added to user’s Favorite 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None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17" w:name="_Toc5372"/>
      <w:r>
        <w:rPr>
          <w:rFonts w:hint="default"/>
          <w:lang w:val="en-US"/>
        </w:rPr>
        <w:t>Use-case: View account profile</w:t>
      </w:r>
      <w:bookmarkEnd w:id="17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View account profile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views his/her profile.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selects ‘view profile’</w:t>
            </w:r>
          </w:p>
          <w:p>
            <w:pPr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sends user’s profile to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A profile form is showed in the user’s screen.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18" w:name="_Toc29705"/>
      <w:r>
        <w:rPr>
          <w:rFonts w:hint="default"/>
          <w:lang w:val="en-US"/>
        </w:rPr>
        <w:t>Use-case: Edit account profile</w:t>
      </w:r>
      <w:bookmarkEnd w:id="18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Edit account profile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edits his/her profile.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1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selects ‘edit profile’</w:t>
            </w:r>
          </w:p>
          <w:p>
            <w:pPr>
              <w:numPr>
                <w:ilvl w:val="0"/>
                <w:numId w:val="21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sends profile form to user.</w:t>
            </w:r>
          </w:p>
          <w:p>
            <w:pPr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edits form and save information.</w:t>
            </w:r>
          </w:p>
          <w:p>
            <w:pPr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update user’s profile.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4a. User leaves critical information empty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    4a.1 System informs user about missing information and doesn’t update user’s profile.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An edited profile is showed in the user’s screen.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19" w:name="_Toc16610"/>
      <w:r>
        <w:rPr>
          <w:rFonts w:hint="default"/>
          <w:lang w:val="en-US"/>
        </w:rPr>
        <w:t>Use-case: Change password</w:t>
      </w:r>
      <w:bookmarkEnd w:id="19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Change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changes  his/her account’s password.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selects ‘change password’</w:t>
            </w:r>
          </w:p>
          <w:p>
            <w:pPr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fills in old password and new password.</w:t>
            </w:r>
          </w:p>
          <w:p>
            <w:pPr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requests ‘change’ to system.</w:t>
            </w:r>
          </w:p>
          <w:p>
            <w:pPr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System checks and responds to user about successful password changing.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4a. User wrong verifying new password.</w:t>
            </w:r>
          </w:p>
          <w:p>
            <w:pPr>
              <w:numPr>
                <w:ilvl w:val="0"/>
                <w:numId w:val="0"/>
              </w:numPr>
              <w:ind w:firstLine="220"/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4a.1 System informs user about wrong password and doesn’t update user’s profile.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4b User wrong old password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    4b.1 System informs user about wrong old password and doesn’t update user’s profile.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New password was assigned to user’s 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An email must be sent to user’s mail box to notify her/him about password change before really assign new password to user’s account.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20" w:name="_Toc27334"/>
      <w:r>
        <w:rPr>
          <w:rFonts w:hint="default"/>
          <w:lang w:val="en-US"/>
        </w:rPr>
        <w:t>Use-case: Book blog</w:t>
      </w:r>
      <w:bookmarkEnd w:id="20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Book blog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Seller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creates book introducing blog for an offering book.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Seller goes to details of an offering book and select ‘add blog’.</w:t>
            </w:r>
          </w:p>
          <w:p>
            <w:pPr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Seller writes blog and click ‘save’</w:t>
            </w:r>
          </w:p>
          <w:p>
            <w:pPr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updates book blog for that selected book and show notifications about success updating.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</w:p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at least 1 offering book.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The selected offering book is updated with an introducing blog.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Blog editor must support various text format, insert link, image, icon. 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21" w:name="_Toc4226"/>
      <w:r>
        <w:rPr>
          <w:rFonts w:hint="default"/>
          <w:lang w:val="en-US"/>
        </w:rPr>
        <w:t>Use-case: Book note</w:t>
      </w:r>
      <w:bookmarkEnd w:id="21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Book note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cs="Times New Roman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Seller writes note for an offering book.</w:t>
            </w:r>
          </w:p>
          <w:p>
            <w:pPr>
              <w:rPr>
                <w:rFonts w:hint="default" w:cs="Times New Roman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Book note may includes the way for reader gets the book.</w:t>
            </w:r>
          </w:p>
          <w:p>
            <w:pPr>
              <w:rPr>
                <w:rFonts w:hint="default" w:cs="Times New Roman"/>
                <w:sz w:val="22"/>
                <w:szCs w:val="22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4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Seller goes to details of an offering book and select ‘add/edit note’.</w:t>
            </w:r>
          </w:p>
          <w:p>
            <w:pPr>
              <w:numPr>
                <w:ilvl w:val="0"/>
                <w:numId w:val="24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Seller writes note and click ‘save’</w:t>
            </w:r>
          </w:p>
          <w:p>
            <w:pPr>
              <w:numPr>
                <w:ilvl w:val="0"/>
                <w:numId w:val="24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updates note for that selected book and show notifications about success updating.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</w:p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at least 1 offering book.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The selected offering book is updated with new note.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Note editor must support only plain text without link, image or icon, etc…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22" w:name="_Toc30470"/>
      <w:r>
        <w:rPr>
          <w:rFonts w:hint="default"/>
          <w:lang w:val="en-US"/>
        </w:rPr>
        <w:t>Use-case: Online chat</w:t>
      </w:r>
      <w:bookmarkEnd w:id="22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Online chat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Reader makes a direct conversation with Seller.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Reader, Seller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Reader go to a book details and select ‘chat to seller’</w:t>
            </w:r>
          </w:p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A chat box appears </w:t>
            </w:r>
          </w:p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Reader writes message and select ‘send’</w:t>
            </w:r>
          </w:p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redirects message to Seller.</w:t>
            </w:r>
          </w:p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Seller writes reply message and select ‘send’</w:t>
            </w:r>
          </w:p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returns message to Reader.</w:t>
            </w:r>
          </w:p>
          <w:p>
            <w:pPr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Reader closes chat box to finish conversation.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7a. Reader is not satisfied</w:t>
            </w:r>
          </w:p>
          <w:p>
            <w:pPr>
              <w:numPr>
                <w:ilvl w:val="0"/>
                <w:numId w:val="0"/>
              </w:numPr>
              <w:ind w:firstLine="220"/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7a.1 return to step #3</w:t>
            </w:r>
          </w:p>
          <w:p>
            <w:pPr>
              <w:numPr>
                <w:ilvl w:val="0"/>
                <w:numId w:val="0"/>
              </w:numPr>
              <w:ind w:firstLine="220"/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Seller and Reader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Reader had an online chat with seller.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None.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/>
          <w:lang w:val="en-US"/>
        </w:rPr>
      </w:pPr>
      <w:bookmarkStart w:id="23" w:name="_Toc13951"/>
      <w:r>
        <w:rPr>
          <w:rFonts w:hint="default"/>
          <w:lang w:val="en-US"/>
        </w:rPr>
        <w:t>Use-case: System Support</w:t>
      </w:r>
      <w:bookmarkEnd w:id="23"/>
    </w:p>
    <w:tbl>
      <w:tblPr>
        <w:tblStyle w:val="5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7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System support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cs="Times New Roman"/>
                <w:sz w:val="22"/>
                <w:szCs w:val="22"/>
                <w:rtl w:val="0"/>
                <w:lang w:val="en-US"/>
              </w:rPr>
              <w:t>gets support from system Admin.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(Reader, Seller) , 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6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selects ‘support’ from menu.</w:t>
            </w:r>
          </w:p>
          <w:p>
            <w:pPr>
              <w:numPr>
                <w:ilvl w:val="0"/>
                <w:numId w:val="26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waits for an available Admin.</w:t>
            </w:r>
          </w:p>
          <w:p>
            <w:pPr>
              <w:numPr>
                <w:ilvl w:val="0"/>
                <w:numId w:val="26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System informs User about available Admin and starts conversation between two ones.</w:t>
            </w:r>
          </w:p>
          <w:p>
            <w:pPr>
              <w:numPr>
                <w:ilvl w:val="0"/>
                <w:numId w:val="26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User sends question.</w:t>
            </w:r>
          </w:p>
          <w:p>
            <w:pPr>
              <w:numPr>
                <w:ilvl w:val="0"/>
                <w:numId w:val="26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Admin replies with answer.</w:t>
            </w:r>
          </w:p>
          <w:p>
            <w:pPr>
              <w:numPr>
                <w:ilvl w:val="0"/>
                <w:numId w:val="26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 User is satisfied and close conversation.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3a. No available Admin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     3a.1 System informs user about failing to find admin.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>6a. User haven’t been satisfied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u w:val="none"/>
                <w:lang w:val="en-US"/>
              </w:rPr>
              <w:t xml:space="preserve">     6a.1 returns step #4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User must have an account and log in successfully.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Reader gets appropriate instructions from system admin.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Response time for search admin is less than 1 minutes.</w:t>
            </w:r>
          </w:p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Maximum serve time for a user is less than 10 minutes.</w:t>
            </w:r>
          </w:p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4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default" w:ascii="Arial" w:hAnsi="Arial"/>
        <w:b/>
        <w:sz w:val="36"/>
        <w:lang w:val="en-US"/>
      </w:rPr>
    </w:pPr>
    <w:r>
      <w:rPr>
        <w:rFonts w:hint="default" w:ascii="Arial" w:hAnsi="Arial"/>
        <w:b/>
        <w:sz w:val="36"/>
        <w:lang w:val="en-US"/>
      </w:rPr>
      <w:t>Group01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Used Book Sharing System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en-US"/>
            </w:rPr>
          </w:pPr>
          <w:r>
            <w:t xml:space="preserve">  Version:           </w:t>
          </w:r>
          <w:r>
            <w:rPr>
              <w:rFonts w:hint="default"/>
              <w:lang w:val="en-US"/>
            </w:rPr>
            <w:t>2.2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Specification: </w:t>
          </w:r>
          <w:r>
            <w:fldChar w:fldCharType="end"/>
          </w:r>
          <w:r>
            <w:rPr>
              <w:rFonts w:hint="default"/>
              <w:lang w:val="en-US"/>
            </w:rPr>
            <w:t>Used Book Sharing System Use-cases</w:t>
          </w:r>
        </w:p>
      </w:tc>
      <w:tc>
        <w:tcPr>
          <w:tcW w:w="3179" w:type="dxa"/>
        </w:tcPr>
        <w:p>
          <w:pPr>
            <w:rPr>
              <w:rFonts w:hint="default"/>
              <w:lang w:val="en-US"/>
            </w:rPr>
          </w:pPr>
          <w:r>
            <w:t xml:space="preserve">  Date:  </w:t>
          </w:r>
          <w:r>
            <w:rPr>
              <w:rFonts w:hint="default"/>
              <w:lang w:val="en-US"/>
            </w:rPr>
            <w:t>17/11/2019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Use-case Specifications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63699"/>
    <w:multiLevelType w:val="singleLevel"/>
    <w:tmpl w:val="856636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234B1F"/>
    <w:multiLevelType w:val="singleLevel"/>
    <w:tmpl w:val="8D234B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C5CAFD3"/>
    <w:multiLevelType w:val="singleLevel"/>
    <w:tmpl w:val="9C5CAF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CB707A0"/>
    <w:multiLevelType w:val="singleLevel"/>
    <w:tmpl w:val="9CB707A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BA4FB9ED"/>
    <w:multiLevelType w:val="singleLevel"/>
    <w:tmpl w:val="BA4FB9E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2A2B7D7"/>
    <w:multiLevelType w:val="singleLevel"/>
    <w:tmpl w:val="C2A2B7D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D8FBB6D4"/>
    <w:multiLevelType w:val="singleLevel"/>
    <w:tmpl w:val="D8FBB6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DFAE1585"/>
    <w:multiLevelType w:val="singleLevel"/>
    <w:tmpl w:val="DFAE15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3D0FEF2"/>
    <w:multiLevelType w:val="multilevel"/>
    <w:tmpl w:val="F3D0FE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3">
    <w:nsid w:val="0E06B2F7"/>
    <w:multiLevelType w:val="singleLevel"/>
    <w:tmpl w:val="0E06B2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1265418"/>
    <w:multiLevelType w:val="singleLevel"/>
    <w:tmpl w:val="1126541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01B6CC"/>
    <w:multiLevelType w:val="singleLevel"/>
    <w:tmpl w:val="2601B6C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877F2DE"/>
    <w:multiLevelType w:val="singleLevel"/>
    <w:tmpl w:val="2877F2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DE204F0"/>
    <w:multiLevelType w:val="singleLevel"/>
    <w:tmpl w:val="2DE204F0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F621192"/>
    <w:multiLevelType w:val="singleLevel"/>
    <w:tmpl w:val="2F6211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36837302"/>
    <w:multiLevelType w:val="singleLevel"/>
    <w:tmpl w:val="368373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nsid w:val="5999DE52"/>
    <w:multiLevelType w:val="singleLevel"/>
    <w:tmpl w:val="5999DE5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89278FE"/>
    <w:multiLevelType w:val="multilevel"/>
    <w:tmpl w:val="689278FE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5">
    <w:nsid w:val="6A723CE6"/>
    <w:multiLevelType w:val="singleLevel"/>
    <w:tmpl w:val="6A723CE6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24"/>
  </w:num>
  <w:num w:numId="3">
    <w:abstractNumId w:val="21"/>
  </w:num>
  <w:num w:numId="4">
    <w:abstractNumId w:val="9"/>
  </w:num>
  <w:num w:numId="5">
    <w:abstractNumId w:val="7"/>
  </w:num>
  <w:num w:numId="6">
    <w:abstractNumId w:val="23"/>
  </w:num>
  <w:num w:numId="7">
    <w:abstractNumId w:val="20"/>
  </w:num>
  <w:num w:numId="8">
    <w:abstractNumId w:val="4"/>
  </w:num>
  <w:num w:numId="9">
    <w:abstractNumId w:val="13"/>
  </w:num>
  <w:num w:numId="10">
    <w:abstractNumId w:val="5"/>
  </w:num>
  <w:num w:numId="11">
    <w:abstractNumId w:val="0"/>
  </w:num>
  <w:num w:numId="12">
    <w:abstractNumId w:val="16"/>
  </w:num>
  <w:num w:numId="13">
    <w:abstractNumId w:val="19"/>
  </w:num>
  <w:num w:numId="14">
    <w:abstractNumId w:val="10"/>
  </w:num>
  <w:num w:numId="15">
    <w:abstractNumId w:val="8"/>
  </w:num>
  <w:num w:numId="16">
    <w:abstractNumId w:val="18"/>
  </w:num>
  <w:num w:numId="17">
    <w:abstractNumId w:val="14"/>
  </w:num>
  <w:num w:numId="18">
    <w:abstractNumId w:val="11"/>
  </w:num>
  <w:num w:numId="19">
    <w:abstractNumId w:val="6"/>
  </w:num>
  <w:num w:numId="20">
    <w:abstractNumId w:val="1"/>
  </w:num>
  <w:num w:numId="21">
    <w:abstractNumId w:val="17"/>
  </w:num>
  <w:num w:numId="22">
    <w:abstractNumId w:val="3"/>
  </w:num>
  <w:num w:numId="23">
    <w:abstractNumId w:val="22"/>
  </w:num>
  <w:num w:numId="24">
    <w:abstractNumId w:val="25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4779E"/>
    <w:rsid w:val="00366692"/>
    <w:rsid w:val="003912F0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734D9"/>
    <w:rsid w:val="00A83A76"/>
    <w:rsid w:val="00A9740D"/>
    <w:rsid w:val="00AA2DFE"/>
    <w:rsid w:val="00AA7C3B"/>
    <w:rsid w:val="00AF5612"/>
    <w:rsid w:val="00AF7300"/>
    <w:rsid w:val="00B27476"/>
    <w:rsid w:val="00B305DC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2FC18D7"/>
    <w:rsid w:val="035136E2"/>
    <w:rsid w:val="036847C6"/>
    <w:rsid w:val="0F707F44"/>
    <w:rsid w:val="10A626A4"/>
    <w:rsid w:val="12D6771F"/>
    <w:rsid w:val="15376F7A"/>
    <w:rsid w:val="17602A0E"/>
    <w:rsid w:val="17943A06"/>
    <w:rsid w:val="1DE4194E"/>
    <w:rsid w:val="259A7B4E"/>
    <w:rsid w:val="2C9F7728"/>
    <w:rsid w:val="2E215B2F"/>
    <w:rsid w:val="31531648"/>
    <w:rsid w:val="318951BD"/>
    <w:rsid w:val="32CA0EBD"/>
    <w:rsid w:val="330E56DB"/>
    <w:rsid w:val="3CCC2276"/>
    <w:rsid w:val="404447A3"/>
    <w:rsid w:val="43414030"/>
    <w:rsid w:val="444E431E"/>
    <w:rsid w:val="48FB70B1"/>
    <w:rsid w:val="4DB33118"/>
    <w:rsid w:val="4FE54F42"/>
    <w:rsid w:val="540E1A24"/>
    <w:rsid w:val="5D4B445E"/>
    <w:rsid w:val="5D91420E"/>
    <w:rsid w:val="5EA150C6"/>
    <w:rsid w:val="5EB0353D"/>
    <w:rsid w:val="64F62BFE"/>
    <w:rsid w:val="69AF187B"/>
    <w:rsid w:val="6DED7C93"/>
    <w:rsid w:val="73195C6B"/>
    <w:rsid w:val="75D72B5F"/>
    <w:rsid w:val="7BD707FD"/>
    <w:rsid w:val="7CC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3">
    <w:name w:val="Body Text 2"/>
    <w:basedOn w:val="1"/>
    <w:semiHidden/>
    <w:qFormat/>
    <w:uiPriority w:val="0"/>
    <w:rPr>
      <w:i/>
      <w:color w:val="0000FF"/>
    </w:rPr>
  </w:style>
  <w:style w:type="paragraph" w:styleId="14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9">
    <w:name w:val="Normal (Web)"/>
    <w:basedOn w:val="1"/>
    <w:semiHidden/>
    <w:qFormat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semiHidden/>
    <w:qFormat/>
    <w:uiPriority w:val="0"/>
    <w:pPr>
      <w:ind w:left="900" w:hanging="900"/>
    </w:pPr>
  </w:style>
  <w:style w:type="paragraph" w:styleId="21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semiHidden/>
    <w:qFormat/>
    <w:uiPriority w:val="0"/>
    <w:pPr>
      <w:ind w:left="600"/>
    </w:pPr>
  </w:style>
  <w:style w:type="paragraph" w:styleId="27">
    <w:name w:val="toc 5"/>
    <w:basedOn w:val="1"/>
    <w:next w:val="1"/>
    <w:semiHidden/>
    <w:qFormat/>
    <w:uiPriority w:val="0"/>
    <w:pPr>
      <w:ind w:left="800"/>
    </w:pPr>
  </w:style>
  <w:style w:type="paragraph" w:styleId="28">
    <w:name w:val="toc 6"/>
    <w:basedOn w:val="1"/>
    <w:next w:val="1"/>
    <w:semiHidden/>
    <w:qFormat/>
    <w:uiPriority w:val="0"/>
    <w:pPr>
      <w:ind w:left="1000"/>
    </w:pPr>
  </w:style>
  <w:style w:type="paragraph" w:styleId="29">
    <w:name w:val="toc 7"/>
    <w:basedOn w:val="1"/>
    <w:next w:val="1"/>
    <w:semiHidden/>
    <w:qFormat/>
    <w:uiPriority w:val="0"/>
    <w:pPr>
      <w:ind w:left="1200"/>
    </w:pPr>
  </w:style>
  <w:style w:type="paragraph" w:styleId="30">
    <w:name w:val="toc 8"/>
    <w:basedOn w:val="1"/>
    <w:next w:val="1"/>
    <w:semiHidden/>
    <w:qFormat/>
    <w:uiPriority w:val="0"/>
    <w:pPr>
      <w:ind w:left="1400"/>
    </w:pPr>
  </w:style>
  <w:style w:type="paragraph" w:styleId="31">
    <w:name w:val="toc 9"/>
    <w:basedOn w:val="1"/>
    <w:next w:val="1"/>
    <w:semiHidden/>
    <w:qFormat/>
    <w:uiPriority w:val="0"/>
    <w:pPr>
      <w:ind w:left="1600"/>
    </w:pPr>
  </w:style>
  <w:style w:type="character" w:styleId="33">
    <w:name w:val="footnote reference"/>
    <w:basedOn w:val="32"/>
    <w:semiHidden/>
    <w:qFormat/>
    <w:uiPriority w:val="0"/>
    <w:rPr>
      <w:sz w:val="20"/>
      <w:vertAlign w:val="superscript"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page number"/>
    <w:basedOn w:val="32"/>
    <w:semiHidden/>
    <w:qFormat/>
    <w:uiPriority w:val="0"/>
  </w:style>
  <w:style w:type="table" w:styleId="37">
    <w:name w:val="Table Grid"/>
    <w:basedOn w:val="36"/>
    <w:qFormat/>
    <w:uiPriority w:val="5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Bullet1"/>
    <w:basedOn w:val="1"/>
    <w:qFormat/>
    <w:uiPriority w:val="0"/>
    <w:pPr>
      <w:ind w:left="720" w:hanging="432"/>
    </w:pPr>
  </w:style>
  <w:style w:type="paragraph" w:customStyle="1" w:styleId="43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4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8">
    <w:name w:val="InfoBlue"/>
    <w:basedOn w:val="1"/>
    <w:next w:val="12"/>
    <w:qFormat/>
    <w:uiPriority w:val="0"/>
    <w:pPr>
      <w:spacing w:after="120"/>
      <w:ind w:left="720"/>
    </w:pPr>
    <w:rPr>
      <w:i/>
      <w:color w:val="0000FF"/>
    </w:rPr>
  </w:style>
  <w:style w:type="paragraph" w:styleId="49">
    <w:name w:val="List Paragraph"/>
    <w:basedOn w:val="1"/>
    <w:qFormat/>
    <w:uiPriority w:val="34"/>
    <w:pPr>
      <w:widowControl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50">
    <w:name w:val="Balloon Text Char"/>
    <w:basedOn w:val="32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51">
    <w:name w:val="_Style 60"/>
    <w:basedOn w:val="52"/>
    <w:qFormat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Table Normal1"/>
    <w:qFormat/>
    <w:uiPriority w:val="0"/>
  </w:style>
  <w:style w:type="table" w:customStyle="1" w:styleId="53">
    <w:name w:val="_Style 61"/>
    <w:basedOn w:val="52"/>
    <w:qFormat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2"/>
    <w:basedOn w:val="52"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3"/>
    <w:basedOn w:val="52"/>
    <w:qFormat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74"/>
    <w:basedOn w:val="5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Table Normal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Company>&lt;Company Name&gt;</Company>
  <Pages>4</Pages>
  <Words>435</Words>
  <Characters>2259</Characters>
  <Lines>94</Lines>
  <Paragraphs>64</Paragraphs>
  <TotalTime>0</TotalTime>
  <ScaleCrop>false</ScaleCrop>
  <LinksUpToDate>false</LinksUpToDate>
  <CharactersWithSpaces>2630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2017-11-02T11:15:00Z</dcterms:created>
  <dc:creator>Huy Nguyen</dc:creator>
  <cp:lastModifiedBy>BThang</cp:lastModifiedBy>
  <cp:lastPrinted>1900-12-31T16:59:00Z</cp:lastPrinted>
  <dcterms:modified xsi:type="dcterms:W3CDTF">2019-11-27T10:42:54Z</dcterms:modified>
  <dc:subject>&lt;Project Name&gt;</dc:subject>
  <dc:title>Use-Case Specification: &lt;Use-Case Name&gt;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